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FC18" w14:textId="314329C2" w:rsidR="00ED54F3" w:rsidRDefault="00ED54F3" w:rsidP="00ED54F3">
      <w:r>
        <w:t>Straße</w:t>
      </w:r>
      <w:r>
        <w:tab/>
      </w:r>
      <w:r>
        <w:tab/>
      </w:r>
      <w:r>
        <w:tab/>
      </w:r>
      <w:r>
        <w:tab/>
      </w:r>
      <w:r>
        <w:tab/>
      </w:r>
      <w:r>
        <w:tab/>
        <w:t>: {str}</w:t>
      </w:r>
    </w:p>
    <w:p w14:paraId="1382C549" w14:textId="64CE63C7" w:rsidR="00ED54F3" w:rsidRDefault="00ED54F3" w:rsidP="00ED54F3">
      <w:r>
        <w:t>PLZ</w:t>
      </w:r>
      <w:r>
        <w:tab/>
      </w:r>
      <w:r>
        <w:tab/>
      </w:r>
      <w:r>
        <w:tab/>
      </w:r>
      <w:r>
        <w:tab/>
      </w:r>
      <w:r>
        <w:tab/>
      </w:r>
      <w:r>
        <w:tab/>
        <w:t>: {PLZ}</w:t>
      </w:r>
    </w:p>
    <w:p w14:paraId="4B57FA39" w14:textId="31CF1966" w:rsidR="00DC5708" w:rsidRPr="00ED54F3" w:rsidRDefault="00ED54F3" w:rsidP="00ED54F3">
      <w:r>
        <w:t>Ort</w:t>
      </w:r>
      <w:r>
        <w:tab/>
      </w:r>
      <w:r>
        <w:tab/>
      </w:r>
      <w:r>
        <w:tab/>
      </w:r>
      <w:r>
        <w:tab/>
      </w:r>
      <w:r>
        <w:tab/>
      </w:r>
      <w:r>
        <w:tab/>
        <w:t>: {ort}</w:t>
      </w:r>
    </w:p>
    <w:p w14:paraId="3F33B83D" w14:textId="35EFDC4D" w:rsidR="00DC5708" w:rsidRPr="00DC5708" w:rsidRDefault="00DC5708" w:rsidP="00ED54F3">
      <w:pPr>
        <w:rPr>
          <w:rFonts w:ascii="inherit" w:eastAsia="Times New Roman" w:hAnsi="inherit" w:cs="Open Sans"/>
          <w:color w:val="32325D"/>
          <w:szCs w:val="20"/>
        </w:rPr>
      </w:pPr>
      <w:r w:rsidRPr="00ED54F3">
        <w:rPr>
          <w:rFonts w:eastAsia="Times New Roman" w:cstheme="minorHAnsi"/>
          <w:color w:val="32325D"/>
          <w:szCs w:val="20"/>
        </w:rPr>
        <w:t>Art des Durchbruches*</w:t>
      </w:r>
      <w:r w:rsidRPr="00ED54F3">
        <w:rPr>
          <w:rFonts w:eastAsia="Times New Roman" w:cstheme="minorHAnsi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  <w:t>:</w:t>
      </w:r>
      <w:r w:rsidR="00ED54F3">
        <w:t xml:space="preserve"> {</w:t>
      </w:r>
      <w:r w:rsidR="00ED54F3" w:rsidRPr="003262AB">
        <w:t>durchbruches</w:t>
      </w:r>
      <w:r w:rsidR="00ED54F3">
        <w:t>}</w:t>
      </w:r>
    </w:p>
    <w:p w14:paraId="4E5976D7" w14:textId="7976B7D4" w:rsidR="00DC5708" w:rsidRPr="00DC5708" w:rsidRDefault="00DC5708" w:rsidP="00ED54F3">
      <w:pPr>
        <w:rPr>
          <w:rFonts w:ascii="inherit" w:eastAsia="Times New Roman" w:hAnsi="inherit" w:cs="Open Sans"/>
          <w:color w:val="32325D"/>
          <w:szCs w:val="20"/>
        </w:rPr>
      </w:pPr>
      <w:r w:rsidRPr="00ED54F3">
        <w:rPr>
          <w:rFonts w:eastAsia="Times New Roman" w:cstheme="minorHAnsi"/>
          <w:color w:val="32325D"/>
          <w:szCs w:val="20"/>
        </w:rPr>
        <w:t>Gebäudeart*</w:t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  <w:t>:</w:t>
      </w:r>
      <w:r w:rsidR="00ED54F3">
        <w:t xml:space="preserve"> {</w:t>
      </w:r>
      <w:r w:rsidR="00ED54F3" w:rsidRPr="003262AB">
        <w:t>gebaeudeart</w:t>
      </w:r>
      <w:r w:rsidR="00ED54F3">
        <w:t>}</w:t>
      </w:r>
    </w:p>
    <w:p w14:paraId="5930FDE1" w14:textId="40AD45E8" w:rsidR="00DC5708" w:rsidRPr="00DC5708" w:rsidRDefault="00DC5708" w:rsidP="00ED54F3">
      <w:pPr>
        <w:rPr>
          <w:rFonts w:ascii="inherit" w:eastAsia="Times New Roman" w:hAnsi="inherit" w:cs="Open Sans"/>
          <w:color w:val="32325D"/>
          <w:szCs w:val="20"/>
        </w:rPr>
      </w:pPr>
      <w:r w:rsidRPr="00ED54F3">
        <w:rPr>
          <w:rFonts w:eastAsia="Times New Roman" w:cstheme="minorHAnsi"/>
          <w:color w:val="32325D"/>
          <w:szCs w:val="20"/>
        </w:rPr>
        <w:t>Baujahr*</w:t>
      </w:r>
      <w:r w:rsidRPr="00ED54F3">
        <w:rPr>
          <w:rFonts w:eastAsia="Times New Roman" w:cstheme="minorHAnsi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 w:rsidR="005B6E48"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>:</w:t>
      </w:r>
      <w:r w:rsidR="00ED54F3">
        <w:t xml:space="preserve"> {baujahr}</w:t>
      </w:r>
    </w:p>
    <w:p w14:paraId="5D1D8B8B" w14:textId="2BB0B891" w:rsidR="00DC5708" w:rsidRPr="00DC5708" w:rsidRDefault="00DC5708" w:rsidP="00ED54F3">
      <w:pPr>
        <w:rPr>
          <w:rFonts w:ascii="inherit" w:eastAsia="Times New Roman" w:hAnsi="inherit" w:cs="Open Sans"/>
          <w:color w:val="32325D"/>
          <w:szCs w:val="20"/>
        </w:rPr>
      </w:pPr>
      <w:r w:rsidRPr="00ED54F3">
        <w:rPr>
          <w:rFonts w:eastAsia="Times New Roman" w:cstheme="minorHAnsi"/>
          <w:color w:val="32325D"/>
          <w:szCs w:val="20"/>
        </w:rPr>
        <w:t>Dachkonstruktion</w:t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  <w:r w:rsidR="005B6E48"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>:</w:t>
      </w:r>
      <w:r w:rsidR="00ED54F3">
        <w:t xml:space="preserve"> {</w:t>
      </w:r>
      <w:r w:rsidR="00ED54F3" w:rsidRPr="003262AB">
        <w:t>dachkonstruktion</w:t>
      </w:r>
      <w:r w:rsidR="00ED54F3">
        <w:t>}</w:t>
      </w:r>
      <w:r>
        <w:rPr>
          <w:rFonts w:ascii="inherit" w:eastAsia="Times New Roman" w:hAnsi="inherit" w:cs="Open Sans"/>
          <w:color w:val="32325D"/>
          <w:szCs w:val="20"/>
        </w:rPr>
        <w:tab/>
      </w:r>
      <w:r>
        <w:rPr>
          <w:rFonts w:ascii="inherit" w:eastAsia="Times New Roman" w:hAnsi="inherit" w:cs="Open Sans"/>
          <w:color w:val="32325D"/>
          <w:szCs w:val="20"/>
        </w:rPr>
        <w:tab/>
      </w:r>
    </w:p>
    <w:p w14:paraId="517F410A" w14:textId="77777777" w:rsidR="00DC5708" w:rsidRPr="00DC5708" w:rsidRDefault="00DC5708" w:rsidP="00DC5708">
      <w:pPr>
        <w:pStyle w:val="Heading1"/>
        <w:rPr>
          <w:rFonts w:eastAsia="Times New Roman"/>
        </w:rPr>
      </w:pPr>
      <w:r w:rsidRPr="00DC5708">
        <w:rPr>
          <w:rFonts w:eastAsia="Times New Roman"/>
        </w:rPr>
        <w:t>Geschossigkeit</w:t>
      </w:r>
    </w:p>
    <w:p w14:paraId="19EF0BE7" w14:textId="35A56B51" w:rsidR="00DC5708" w:rsidRPr="00DC5708" w:rsidRDefault="00DC5708" w:rsidP="00DC5708">
      <w:r w:rsidRPr="00DC5708">
        <w:t>Anzahl Obergeschosse inkl. Dachgeschoss*</w:t>
      </w:r>
      <w:r>
        <w:tab/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 w:rsidRPr="003262AB">
        <w:t>obergeschosse</w:t>
      </w:r>
      <w:r w:rsidR="00ED54F3">
        <w:t>}</w:t>
      </w:r>
    </w:p>
    <w:p w14:paraId="02A86CA5" w14:textId="0DF36832" w:rsidR="00DC5708" w:rsidRPr="00DC5708" w:rsidRDefault="00DC5708" w:rsidP="00DC5708">
      <w:r w:rsidRPr="00DC5708">
        <w:t>Anzahl Untergeschosse*</w:t>
      </w:r>
      <w:r>
        <w:tab/>
      </w:r>
      <w:r>
        <w:tab/>
      </w:r>
      <w:r>
        <w:tab/>
      </w:r>
      <w:r>
        <w:tab/>
        <w:t>:</w:t>
      </w:r>
      <w:r w:rsidR="00ED54F3">
        <w:t xml:space="preserve"> {</w:t>
      </w:r>
      <w:r w:rsidR="00032324" w:rsidRPr="00032324">
        <w:t>untergeschosse</w:t>
      </w:r>
      <w:r w:rsidR="00ED54F3">
        <w:t>}</w:t>
      </w:r>
    </w:p>
    <w:p w14:paraId="09632DF6" w14:textId="2612D7B2" w:rsidR="00DC5708" w:rsidRPr="00DC5708" w:rsidRDefault="00DC5708" w:rsidP="00DC5708">
      <w:r w:rsidRPr="00DC5708">
        <w:t>Betroffene Wand*</w:t>
      </w:r>
      <w:r>
        <w:tab/>
      </w:r>
      <w:r>
        <w:tab/>
      </w:r>
      <w:r>
        <w:tab/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 w:rsidRPr="003262AB">
        <w:t>betroffeneWand</w:t>
      </w:r>
      <w:r w:rsidR="00ED54F3">
        <w:t>}</w:t>
      </w:r>
    </w:p>
    <w:p w14:paraId="01863691" w14:textId="30D40254" w:rsidR="00DC5708" w:rsidRPr="00DC5708" w:rsidRDefault="00DC5708" w:rsidP="00DC5708">
      <w:r w:rsidRPr="00DC5708">
        <w:t>Tragende Wand*</w:t>
      </w:r>
      <w:r>
        <w:tab/>
      </w:r>
      <w:r>
        <w:tab/>
      </w:r>
      <w:r>
        <w:tab/>
      </w:r>
      <w:r>
        <w:tab/>
      </w:r>
      <w:r>
        <w:tab/>
        <w:t>:</w:t>
      </w:r>
      <w:r w:rsidR="00ED54F3">
        <w:t xml:space="preserve"> {</w:t>
      </w:r>
      <w:r w:rsidR="008A4609">
        <w:t>tragende</w:t>
      </w:r>
      <w:r w:rsidR="008A4609" w:rsidRPr="003262AB">
        <w:t>Wand</w:t>
      </w:r>
      <w:r w:rsidR="00ED54F3">
        <w:t>}</w:t>
      </w:r>
    </w:p>
    <w:p w14:paraId="14E812AC" w14:textId="54708834" w:rsidR="00DC5708" w:rsidRPr="00DC5708" w:rsidRDefault="00DC5708" w:rsidP="00DC5708">
      <w:r w:rsidRPr="00DC5708">
        <w:t>Betroffenes Geschoss*</w:t>
      </w:r>
      <w:r>
        <w:tab/>
      </w:r>
      <w:r>
        <w:tab/>
      </w:r>
      <w:r>
        <w:tab/>
      </w:r>
      <w:r>
        <w:tab/>
        <w:t>:</w:t>
      </w:r>
      <w:r w:rsidR="00ED54F3">
        <w:t xml:space="preserve"> {</w:t>
      </w:r>
      <w:r w:rsidR="008A4609" w:rsidRPr="003262AB">
        <w:t>betroffenesGeschoss</w:t>
      </w:r>
      <w:r w:rsidR="00ED54F3">
        <w:t>}</w:t>
      </w:r>
    </w:p>
    <w:p w14:paraId="5F05EA7C" w14:textId="5A3C19AF" w:rsidR="00DC5708" w:rsidRDefault="00DC5708" w:rsidP="00DC5708">
      <w:r w:rsidRPr="00DC5708">
        <w:t>Wandputz</w:t>
      </w:r>
      <w:r w:rsidR="00ED54F3">
        <w:t xml:space="preserve"> Type</w:t>
      </w:r>
      <w:r>
        <w:tab/>
      </w:r>
      <w:r>
        <w:tab/>
      </w:r>
      <w:r>
        <w:tab/>
      </w:r>
      <w:r>
        <w:tab/>
      </w:r>
      <w:r>
        <w:tab/>
        <w:t>:</w:t>
      </w:r>
      <w:r w:rsidR="00ED54F3">
        <w:t xml:space="preserve"> {</w:t>
      </w:r>
      <w:r w:rsidR="008A4609" w:rsidRPr="003262AB">
        <w:t>wandputzType</w:t>
      </w:r>
      <w:r w:rsidR="00ED54F3">
        <w:t>}</w:t>
      </w:r>
    </w:p>
    <w:p w14:paraId="2DDF4453" w14:textId="7EFFD52A" w:rsidR="00ED54F3" w:rsidRPr="00DC5708" w:rsidRDefault="00ED54F3" w:rsidP="00DC5708">
      <w:r>
        <w:t>Wandputz Tiefe</w:t>
      </w:r>
      <w:r>
        <w:tab/>
      </w:r>
      <w:r>
        <w:tab/>
      </w:r>
      <w:r>
        <w:tab/>
      </w:r>
      <w:r>
        <w:tab/>
      </w:r>
      <w:r>
        <w:tab/>
        <w:t>: {</w:t>
      </w:r>
      <w:r w:rsidR="008A4609" w:rsidRPr="003262AB">
        <w:t>wandputzT</w:t>
      </w:r>
      <w:r w:rsidR="008A4609">
        <w:t>iefe</w:t>
      </w:r>
      <w:r>
        <w:t>}</w:t>
      </w:r>
      <w:r w:rsidR="008A4609">
        <w:t xml:space="preserve"> </w:t>
      </w:r>
      <w:r w:rsidR="00F12064">
        <w:t>mm</w:t>
      </w:r>
    </w:p>
    <w:p w14:paraId="7D844C84" w14:textId="73B7391C" w:rsidR="00DC5708" w:rsidRDefault="00DC5708" w:rsidP="00DC5708">
      <w:r w:rsidRPr="00DC5708">
        <w:t>Wandbaustoff*</w:t>
      </w:r>
      <w:r>
        <w:tab/>
      </w:r>
      <w:r>
        <w:tab/>
      </w:r>
      <w:r>
        <w:tab/>
      </w:r>
      <w:r>
        <w:tab/>
      </w:r>
      <w:r>
        <w:tab/>
        <w:t>:</w:t>
      </w:r>
      <w:r w:rsidR="00ED54F3">
        <w:t xml:space="preserve"> {</w:t>
      </w:r>
      <w:r w:rsidR="008A4609" w:rsidRPr="003262AB">
        <w:t>wandbaustoff</w:t>
      </w:r>
      <w:r w:rsidR="00ED54F3">
        <w:t>}</w:t>
      </w:r>
    </w:p>
    <w:p w14:paraId="5758A47F" w14:textId="77777777" w:rsidR="00DC5708" w:rsidRPr="00DC5708" w:rsidRDefault="00DC5708" w:rsidP="00DC5708">
      <w:pPr>
        <w:pStyle w:val="Heading1"/>
        <w:rPr>
          <w:rFonts w:eastAsia="Times New Roman"/>
        </w:rPr>
      </w:pPr>
      <w:r w:rsidRPr="00DC5708">
        <w:rPr>
          <w:rFonts w:eastAsia="Times New Roman"/>
        </w:rPr>
        <w:t>Abmessung und der Öffnung</w:t>
      </w:r>
    </w:p>
    <w:p w14:paraId="7EAB7C44" w14:textId="3BE99644" w:rsidR="00DC5708" w:rsidRPr="00DC5708" w:rsidRDefault="00DC5708" w:rsidP="00DC5708">
      <w:r w:rsidRPr="00DC5708">
        <w:t>Breite (b)*</w:t>
      </w:r>
      <w:r>
        <w:tab/>
      </w:r>
      <w:r>
        <w:tab/>
      </w:r>
      <w:r>
        <w:tab/>
      </w:r>
      <w:r>
        <w:tab/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>
        <w:t>breite</w:t>
      </w:r>
      <w:r w:rsidR="00ED54F3">
        <w:t>}</w:t>
      </w:r>
      <w:r w:rsidR="008A4609">
        <w:t xml:space="preserve"> cm</w:t>
      </w:r>
    </w:p>
    <w:p w14:paraId="13CB3EA2" w14:textId="0B3676F0" w:rsidR="00DC5708" w:rsidRPr="00DC5708" w:rsidRDefault="00DC5708" w:rsidP="00DC5708">
      <w:r w:rsidRPr="00DC5708">
        <w:t>Höhe (h)*</w:t>
      </w:r>
      <w:r>
        <w:tab/>
      </w:r>
      <w:r>
        <w:tab/>
      </w:r>
      <w:r>
        <w:tab/>
      </w:r>
      <w:r>
        <w:tab/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>
        <w:t>hoehe</w:t>
      </w:r>
      <w:r w:rsidR="00ED54F3">
        <w:t>}</w:t>
      </w:r>
      <w:r w:rsidR="008A4609">
        <w:t xml:space="preserve"> cm</w:t>
      </w:r>
    </w:p>
    <w:p w14:paraId="3C5AB4BA" w14:textId="437D8C8F" w:rsidR="00DC5708" w:rsidRPr="00DC5708" w:rsidRDefault="00DC5708" w:rsidP="00DC5708">
      <w:r w:rsidRPr="00DC5708">
        <w:t>Tiefe (t)*</w:t>
      </w:r>
      <w:r>
        <w:tab/>
      </w:r>
      <w:r>
        <w:tab/>
      </w:r>
      <w:r>
        <w:tab/>
      </w:r>
      <w:r>
        <w:tab/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>
        <w:t>tiefe</w:t>
      </w:r>
      <w:r w:rsidR="00ED54F3">
        <w:t>}</w:t>
      </w:r>
      <w:r w:rsidR="008A4609">
        <w:t xml:space="preserve"> cm</w:t>
      </w:r>
    </w:p>
    <w:p w14:paraId="7ED419BC" w14:textId="77777777" w:rsidR="00DC5708" w:rsidRPr="00DC5708" w:rsidRDefault="00DC5708" w:rsidP="00DC5708">
      <w:pPr>
        <w:pStyle w:val="Heading1"/>
        <w:rPr>
          <w:rFonts w:eastAsia="Times New Roman"/>
        </w:rPr>
      </w:pPr>
      <w:r w:rsidRPr="00DC5708">
        <w:rPr>
          <w:rFonts w:eastAsia="Times New Roman"/>
        </w:rPr>
        <w:t>Position der Öffnung</w:t>
      </w:r>
    </w:p>
    <w:p w14:paraId="29EC3D28" w14:textId="580D2DD3" w:rsidR="00DC5708" w:rsidRPr="00DC5708" w:rsidRDefault="00DC5708" w:rsidP="00DC5708">
      <w:r w:rsidRPr="00DC5708">
        <w:t>d1*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ED54F3">
        <w:t xml:space="preserve"> {</w:t>
      </w:r>
      <w:r w:rsidR="008A4609">
        <w:t>d1</w:t>
      </w:r>
      <w:r w:rsidR="00ED54F3">
        <w:t>}</w:t>
      </w:r>
      <w:r w:rsidR="008A4609">
        <w:t xml:space="preserve"> cm</w:t>
      </w:r>
    </w:p>
    <w:p w14:paraId="66F2E4BF" w14:textId="748AF55B" w:rsidR="00DC5708" w:rsidRPr="00DC5708" w:rsidRDefault="00DC5708" w:rsidP="00DC5708">
      <w:r w:rsidRPr="00DC5708">
        <w:t>d2*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ED54F3">
        <w:t xml:space="preserve"> {</w:t>
      </w:r>
      <w:r w:rsidR="008A4609">
        <w:t>d2</w:t>
      </w:r>
      <w:r w:rsidR="00ED54F3">
        <w:t>}</w:t>
      </w:r>
      <w:r w:rsidR="008A4609">
        <w:t xml:space="preserve"> cm</w:t>
      </w:r>
    </w:p>
    <w:p w14:paraId="0F3E5C97" w14:textId="19D7E6A0" w:rsidR="00DC5708" w:rsidRPr="00DC5708" w:rsidRDefault="00DC5708" w:rsidP="00DC5708">
      <w:r w:rsidRPr="00DC5708">
        <w:t>d3*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ED54F3">
        <w:t xml:space="preserve"> {</w:t>
      </w:r>
      <w:r w:rsidR="008A4609">
        <w:t>d3</w:t>
      </w:r>
      <w:r w:rsidR="00ED54F3">
        <w:t>}</w:t>
      </w:r>
      <w:r w:rsidR="008A4609">
        <w:t xml:space="preserve"> cm</w:t>
      </w:r>
    </w:p>
    <w:p w14:paraId="3225E67B" w14:textId="7F67EEA0" w:rsidR="00DC5708" w:rsidRPr="00DC5708" w:rsidRDefault="00DC5708" w:rsidP="00DC5708">
      <w:r w:rsidRPr="00DC5708">
        <w:t>d4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ED54F3">
        <w:t xml:space="preserve"> {</w:t>
      </w:r>
      <w:r w:rsidR="008A4609">
        <w:t>d4</w:t>
      </w:r>
      <w:r w:rsidR="00ED54F3">
        <w:t>}</w:t>
      </w:r>
      <w:r w:rsidR="008A4609">
        <w:t xml:space="preserve"> cm</w:t>
      </w:r>
    </w:p>
    <w:p w14:paraId="51A4474D" w14:textId="77777777" w:rsidR="00DC5708" w:rsidRPr="00DC5708" w:rsidRDefault="00DC5708" w:rsidP="00DC5708">
      <w:pPr>
        <w:pStyle w:val="Heading1"/>
        <w:rPr>
          <w:rFonts w:eastAsia="Times New Roman"/>
        </w:rPr>
      </w:pPr>
      <w:r w:rsidRPr="00DC5708">
        <w:rPr>
          <w:rFonts w:eastAsia="Times New Roman"/>
        </w:rPr>
        <w:t>Abmessungen der Raeume</w:t>
      </w:r>
    </w:p>
    <w:p w14:paraId="265027B2" w14:textId="77777777" w:rsidR="00DC5708" w:rsidRPr="008A4609" w:rsidRDefault="00DC5708" w:rsidP="00DC5708">
      <w:pPr>
        <w:rPr>
          <w:b/>
          <w:bCs/>
          <w:color w:val="8898AA"/>
        </w:rPr>
      </w:pPr>
      <w:r w:rsidRPr="008A4609">
        <w:rPr>
          <w:b/>
          <w:bCs/>
          <w:color w:val="8898AA"/>
        </w:rPr>
        <w:t>Raum 1</w:t>
      </w:r>
    </w:p>
    <w:p w14:paraId="6C0F9F85" w14:textId="42862CB4" w:rsidR="00DC5708" w:rsidRPr="00DC5708" w:rsidRDefault="00DC5708" w:rsidP="00DC5708">
      <w:r w:rsidRPr="00DC5708">
        <w:t>Senkrecht zur Betroffenen Wand (t1)*</w:t>
      </w:r>
      <w:r>
        <w:tab/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>
        <w:t>t1</w:t>
      </w:r>
      <w:r w:rsidR="00ED54F3">
        <w:t>}</w:t>
      </w:r>
      <w:r w:rsidR="008A4609">
        <w:t xml:space="preserve"> cm</w:t>
      </w:r>
    </w:p>
    <w:p w14:paraId="2E679293" w14:textId="306DDEAB" w:rsidR="00DC5708" w:rsidRPr="00DC5708" w:rsidRDefault="00DC5708" w:rsidP="00DC5708">
      <w:r w:rsidRPr="00DC5708">
        <w:t>Wandlänge od. Parallel zur Betroffenen Wand (l1)*</w:t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>
        <w:t>l1</w:t>
      </w:r>
      <w:r w:rsidR="00ED54F3">
        <w:t>}</w:t>
      </w:r>
      <w:r w:rsidR="008A4609">
        <w:t xml:space="preserve"> cm</w:t>
      </w:r>
    </w:p>
    <w:p w14:paraId="566EE28C" w14:textId="77777777" w:rsidR="00DC5708" w:rsidRPr="00DC5708" w:rsidRDefault="00DC5708" w:rsidP="00DC5708">
      <w:pPr>
        <w:rPr>
          <w:b/>
          <w:bCs/>
          <w:color w:val="8898AA"/>
        </w:rPr>
      </w:pPr>
      <w:r w:rsidRPr="00DC5708">
        <w:rPr>
          <w:b/>
          <w:bCs/>
          <w:color w:val="8898AA"/>
        </w:rPr>
        <w:t>Raum 2</w:t>
      </w:r>
    </w:p>
    <w:p w14:paraId="76F60A32" w14:textId="02040178" w:rsidR="00DC5708" w:rsidRPr="00DC5708" w:rsidRDefault="00DC5708" w:rsidP="00DC5708">
      <w:r w:rsidRPr="00DC5708">
        <w:t>Senkrecht zur Betroffenen Wand (t2)*</w:t>
      </w:r>
      <w:r>
        <w:tab/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>
        <w:t>t2</w:t>
      </w:r>
      <w:r w:rsidR="00ED54F3">
        <w:t>}</w:t>
      </w:r>
      <w:r w:rsidR="008A4609">
        <w:t xml:space="preserve"> cm</w:t>
      </w:r>
    </w:p>
    <w:p w14:paraId="57F20B3C" w14:textId="6EB906AC" w:rsidR="00DC5708" w:rsidRPr="00DC5708" w:rsidRDefault="00DC5708" w:rsidP="00DC5708">
      <w:r w:rsidRPr="00DC5708">
        <w:t>Wandlänge od. Parallel zur Betroffenen Wand (l2)*</w:t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>
        <w:t>l2</w:t>
      </w:r>
      <w:r w:rsidR="00ED54F3">
        <w:t>}</w:t>
      </w:r>
      <w:r w:rsidR="008A4609">
        <w:t xml:space="preserve"> cm</w:t>
      </w:r>
    </w:p>
    <w:p w14:paraId="27699762" w14:textId="3AA89FF5" w:rsidR="00DC5708" w:rsidRPr="00DC5708" w:rsidRDefault="00DC5708" w:rsidP="00DC5708">
      <w:r w:rsidRPr="00DC5708">
        <w:t>Deckenkonstruktion über dem Betroffenen Geschoss*</w:t>
      </w:r>
      <w:r w:rsidR="005B6E48">
        <w:tab/>
      </w:r>
      <w:r w:rsidR="005B6E48">
        <w:tab/>
      </w:r>
      <w:r>
        <w:t>:</w:t>
      </w:r>
      <w:r w:rsidR="00ED54F3">
        <w:t xml:space="preserve"> {</w:t>
      </w:r>
      <w:r w:rsidR="008A4609" w:rsidRPr="003262AB">
        <w:t>deckenkonstruktion</w:t>
      </w:r>
      <w:r w:rsidR="00ED54F3">
        <w:t>}</w:t>
      </w:r>
    </w:p>
    <w:p w14:paraId="18E15E26" w14:textId="720D5184" w:rsidR="00DC5708" w:rsidRPr="00DC5708" w:rsidRDefault="00DC5708" w:rsidP="00DC5708">
      <w:r w:rsidRPr="00DC5708">
        <w:t>Deckentiefe ber dem üBetroffenen Geschoss*</w:t>
      </w:r>
      <w:r>
        <w:tab/>
      </w:r>
      <w:r w:rsidR="005B6E48">
        <w:tab/>
      </w:r>
      <w:r>
        <w:t>:</w:t>
      </w:r>
      <w:r w:rsidR="00ED54F3">
        <w:t xml:space="preserve"> {</w:t>
      </w:r>
      <w:r w:rsidR="008A4609" w:rsidRPr="003262AB">
        <w:t>decken</w:t>
      </w:r>
      <w:r w:rsidR="008A4609">
        <w:t>tiefe</w:t>
      </w:r>
      <w:r w:rsidR="00ED54F3">
        <w:t>}</w:t>
      </w:r>
    </w:p>
    <w:p w14:paraId="18E59F97" w14:textId="77777777" w:rsidR="00DC5708" w:rsidRPr="00032324" w:rsidRDefault="00DC5708" w:rsidP="00DC5708">
      <w:pPr>
        <w:pStyle w:val="Heading1"/>
        <w:rPr>
          <w:rFonts w:eastAsia="Times New Roman"/>
        </w:rPr>
      </w:pPr>
      <w:r w:rsidRPr="00032324">
        <w:rPr>
          <w:rFonts w:eastAsia="Times New Roman"/>
        </w:rPr>
        <w:t>Erzählen Sie uns mehr</w:t>
      </w:r>
    </w:p>
    <w:p w14:paraId="13BE264A" w14:textId="48A3C778" w:rsidR="00DC5708" w:rsidRPr="00AA0514" w:rsidRDefault="00DC5708" w:rsidP="00FE3858">
      <w:r w:rsidRPr="00032324">
        <w:t>Geschi</w:t>
      </w:r>
      <w:r w:rsidR="00ED54F3" w:rsidRPr="00032324">
        <w:t>chte</w:t>
      </w:r>
      <w:r w:rsidR="00ED54F3" w:rsidRPr="00032324">
        <w:tab/>
      </w:r>
      <w:r w:rsidR="00ED54F3" w:rsidRPr="00032324">
        <w:tab/>
      </w:r>
      <w:r w:rsidR="00ED54F3" w:rsidRPr="00032324">
        <w:tab/>
      </w:r>
      <w:r w:rsidR="00ED54F3" w:rsidRPr="00032324">
        <w:tab/>
      </w:r>
      <w:r w:rsidR="00ED54F3" w:rsidRPr="00032324">
        <w:tab/>
        <w:t>:</w:t>
      </w:r>
      <w:r w:rsidR="00ED54F3">
        <w:t xml:space="preserve"> {</w:t>
      </w:r>
      <w:r w:rsidR="008A4609" w:rsidRPr="003262AB">
        <w:t>geschichte</w:t>
      </w:r>
      <w:r w:rsidR="00ED54F3">
        <w:t>}</w:t>
      </w:r>
    </w:p>
    <w:sectPr w:rsidR="00DC5708" w:rsidRPr="00AA0514" w:rsidSect="00616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3" w:bottom="709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B989B" w14:textId="77777777" w:rsidR="007C17D6" w:rsidRDefault="007C17D6" w:rsidP="005E220C">
      <w:pPr>
        <w:spacing w:after="0" w:line="240" w:lineRule="auto"/>
      </w:pPr>
      <w:r>
        <w:separator/>
      </w:r>
    </w:p>
  </w:endnote>
  <w:endnote w:type="continuationSeparator" w:id="0">
    <w:p w14:paraId="431E0494" w14:textId="77777777" w:rsidR="007C17D6" w:rsidRDefault="007C17D6" w:rsidP="005E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525F3" w14:textId="77777777" w:rsidR="00E6385B" w:rsidRDefault="00E6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3BEBF" w14:textId="77777777" w:rsidR="00E6385B" w:rsidRDefault="00E63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BB036" w14:textId="77777777" w:rsidR="00E6385B" w:rsidRDefault="00E63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6993B" w14:textId="77777777" w:rsidR="007C17D6" w:rsidRDefault="007C17D6" w:rsidP="005E220C">
      <w:pPr>
        <w:spacing w:after="0" w:line="240" w:lineRule="auto"/>
      </w:pPr>
      <w:r>
        <w:separator/>
      </w:r>
    </w:p>
  </w:footnote>
  <w:footnote w:type="continuationSeparator" w:id="0">
    <w:p w14:paraId="434C860B" w14:textId="77777777" w:rsidR="007C17D6" w:rsidRDefault="007C17D6" w:rsidP="005E2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EAF15" w14:textId="77777777" w:rsidR="00E6385B" w:rsidRDefault="00E6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78507" w14:textId="60F02815" w:rsidR="005E220C" w:rsidRPr="00F9509D" w:rsidRDefault="005E220C" w:rsidP="00463AFB">
    <w:pPr>
      <w:pStyle w:val="Header"/>
      <w:pBdr>
        <w:bottom w:val="single" w:sz="4" w:space="1" w:color="auto"/>
      </w:pBdr>
      <w:tabs>
        <w:tab w:val="clear" w:pos="4536"/>
        <w:tab w:val="left" w:pos="0"/>
        <w:tab w:val="left" w:pos="2977"/>
      </w:tabs>
      <w:ind w:left="57"/>
      <w:rPr>
        <w:lang w:val="en-US"/>
      </w:rPr>
    </w:pPr>
    <w:r w:rsidRPr="00F9509D">
      <w:rPr>
        <w:sz w:val="28"/>
        <w:szCs w:val="28"/>
        <w:lang w:val="en-US"/>
      </w:rPr>
      <w:t>kevee cologne GmbH &amp; Co. KG</w:t>
    </w:r>
    <w:r w:rsidRPr="00F9509D">
      <w:rPr>
        <w:sz w:val="36"/>
        <w:szCs w:val="36"/>
        <w:lang w:val="en-US"/>
      </w:rPr>
      <w:tab/>
    </w:r>
    <w:sdt>
      <w:sdtPr>
        <w:id w:val="330419378"/>
        <w:docPartObj>
          <w:docPartGallery w:val="Page Numbers (Top of Page)"/>
          <w:docPartUnique/>
        </w:docPartObj>
      </w:sdtPr>
      <w:sdtContent>
        <w:r w:rsidR="007C225A" w:rsidRPr="00F9509D">
          <w:rPr>
            <w:lang w:val="en-US"/>
          </w:rPr>
          <w:t xml:space="preserve">Seite: </w:t>
        </w:r>
        <w:r w:rsidR="007C225A">
          <w:fldChar w:fldCharType="begin"/>
        </w:r>
        <w:r w:rsidR="007C225A" w:rsidRPr="00F9509D">
          <w:rPr>
            <w:lang w:val="en-US"/>
          </w:rPr>
          <w:instrText>PAGE   \* MERGEFORMAT</w:instrText>
        </w:r>
        <w:r w:rsidR="007C225A">
          <w:fldChar w:fldCharType="separate"/>
        </w:r>
        <w:r w:rsidR="007C225A" w:rsidRPr="00F9509D">
          <w:rPr>
            <w:lang w:val="en-US"/>
          </w:rPr>
          <w:t>1</w:t>
        </w:r>
        <w:r w:rsidR="007C225A">
          <w:fldChar w:fldCharType="end"/>
        </w:r>
      </w:sdtContent>
    </w:sdt>
    <w:r w:rsidR="007C225A" w:rsidRPr="00F9509D">
      <w:rPr>
        <w:lang w:val="en-US"/>
      </w:rPr>
      <w:t xml:space="preserve"> </w:t>
    </w:r>
    <w:r>
      <w:ptab w:relativeTo="margin" w:alignment="right" w:leader="none"/>
    </w:r>
  </w:p>
  <w:p w14:paraId="40172A7F" w14:textId="0C5BCBAD" w:rsidR="00264A1F" w:rsidRDefault="00264A1F" w:rsidP="00463AFB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0"/>
        <w:tab w:val="right" w:pos="57"/>
        <w:tab w:val="left" w:pos="2977"/>
        <w:tab w:val="left" w:pos="5245"/>
      </w:tabs>
      <w:ind w:left="57"/>
    </w:pPr>
    <w:r>
      <w:t>Sechtemer Straße 5</w:t>
    </w:r>
    <w:r>
      <w:tab/>
      <w:t>Tel: 0221/921637-0</w:t>
    </w:r>
    <w:r w:rsidR="004E3598">
      <w:tab/>
      <w:t xml:space="preserve">Projekt:  </w:t>
    </w:r>
    <w:r w:rsidR="00F9509D">
      <w:t>{</w:t>
    </w:r>
    <w:r w:rsidR="00DC5708">
      <w:t>requestId</w:t>
    </w:r>
    <w:r w:rsidR="00F9509D">
      <w:t>}</w:t>
    </w:r>
  </w:p>
  <w:p w14:paraId="53C61284" w14:textId="77777777" w:rsidR="005E220C" w:rsidRDefault="00FE4023" w:rsidP="00463AFB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57"/>
        <w:tab w:val="left" w:pos="2977"/>
        <w:tab w:val="left" w:pos="5245"/>
      </w:tabs>
      <w:ind w:left="57"/>
    </w:pPr>
    <w:r>
      <w:t>50968 Köln</w:t>
    </w:r>
    <w:r w:rsidR="005E220C">
      <w:tab/>
    </w:r>
    <w:r w:rsidR="0015580F">
      <w:t xml:space="preserve">Fax: </w:t>
    </w:r>
    <w:r w:rsidR="005E220C">
      <w:t>0221/921667-6</w:t>
    </w:r>
    <w:r w:rsidR="005E220C">
      <w:tab/>
    </w:r>
    <w:r w:rsidR="004E3598">
      <w:t>Position: #Item#</w:t>
    </w:r>
  </w:p>
  <w:p w14:paraId="70C13D9F" w14:textId="77777777" w:rsidR="005E220C" w:rsidRDefault="005E220C" w:rsidP="00463AFB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0"/>
        <w:tab w:val="right" w:pos="57"/>
        <w:tab w:val="left" w:pos="2977"/>
        <w:tab w:val="left" w:pos="5245"/>
      </w:tabs>
      <w:spacing w:after="240"/>
      <w:ind w:left="57"/>
    </w:pPr>
    <w:r>
      <w:tab/>
      <w:t>info@kevee.com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34BF" w14:textId="77777777" w:rsidR="00E6385B" w:rsidRDefault="00E638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C3"/>
    <w:rsid w:val="000213A7"/>
    <w:rsid w:val="00032324"/>
    <w:rsid w:val="001072EF"/>
    <w:rsid w:val="00130DF2"/>
    <w:rsid w:val="00140F3F"/>
    <w:rsid w:val="0015580F"/>
    <w:rsid w:val="00184311"/>
    <w:rsid w:val="00251208"/>
    <w:rsid w:val="00264A1F"/>
    <w:rsid w:val="002D2A50"/>
    <w:rsid w:val="00317930"/>
    <w:rsid w:val="00320CC7"/>
    <w:rsid w:val="00324FB9"/>
    <w:rsid w:val="00382180"/>
    <w:rsid w:val="003F630E"/>
    <w:rsid w:val="00463AFB"/>
    <w:rsid w:val="004B7B29"/>
    <w:rsid w:val="004E3598"/>
    <w:rsid w:val="00592BDA"/>
    <w:rsid w:val="005B6E48"/>
    <w:rsid w:val="005E220C"/>
    <w:rsid w:val="005E6840"/>
    <w:rsid w:val="006164C3"/>
    <w:rsid w:val="0070127E"/>
    <w:rsid w:val="007C17D6"/>
    <w:rsid w:val="007C225A"/>
    <w:rsid w:val="00812018"/>
    <w:rsid w:val="008511B1"/>
    <w:rsid w:val="008A4609"/>
    <w:rsid w:val="008D7DAA"/>
    <w:rsid w:val="00945C94"/>
    <w:rsid w:val="00957278"/>
    <w:rsid w:val="009903D2"/>
    <w:rsid w:val="009D3285"/>
    <w:rsid w:val="00A159C0"/>
    <w:rsid w:val="00A362DF"/>
    <w:rsid w:val="00A36750"/>
    <w:rsid w:val="00A944F9"/>
    <w:rsid w:val="00AA0514"/>
    <w:rsid w:val="00AC1B9B"/>
    <w:rsid w:val="00B94E53"/>
    <w:rsid w:val="00B97E91"/>
    <w:rsid w:val="00BB4FF7"/>
    <w:rsid w:val="00C05264"/>
    <w:rsid w:val="00D1403E"/>
    <w:rsid w:val="00D21B8F"/>
    <w:rsid w:val="00D51A7D"/>
    <w:rsid w:val="00D56D5C"/>
    <w:rsid w:val="00D96267"/>
    <w:rsid w:val="00DA04BA"/>
    <w:rsid w:val="00DC5708"/>
    <w:rsid w:val="00E6385B"/>
    <w:rsid w:val="00EC7A79"/>
    <w:rsid w:val="00ED54F3"/>
    <w:rsid w:val="00F12064"/>
    <w:rsid w:val="00F708EF"/>
    <w:rsid w:val="00F77825"/>
    <w:rsid w:val="00F9509D"/>
    <w:rsid w:val="00FE3858"/>
    <w:rsid w:val="00FE4023"/>
    <w:rsid w:val="00FE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B763E9"/>
  <w15:chartTrackingRefBased/>
  <w15:docId w15:val="{92322FFE-8F82-4C20-A821-A921F866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E48"/>
    <w:rPr>
      <w:color w:val="1F3864" w:themeColor="accent1" w:themeShade="80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20"/>
      <w:szCs w:val="32"/>
    </w:rPr>
  </w:style>
  <w:style w:type="paragraph" w:styleId="Heading5">
    <w:name w:val="heading 5"/>
    <w:basedOn w:val="Normal"/>
    <w:link w:val="Heading5Char"/>
    <w:uiPriority w:val="9"/>
    <w:qFormat/>
    <w:rsid w:val="00DC57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DC57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0C"/>
  </w:style>
  <w:style w:type="paragraph" w:styleId="Footer">
    <w:name w:val="footer"/>
    <w:basedOn w:val="Normal"/>
    <w:link w:val="FooterChar"/>
    <w:uiPriority w:val="99"/>
    <w:unhideWhenUsed/>
    <w:rsid w:val="005E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0C"/>
  </w:style>
  <w:style w:type="character" w:customStyle="1" w:styleId="Heading5Char">
    <w:name w:val="Heading 5 Char"/>
    <w:basedOn w:val="DefaultParagraphFont"/>
    <w:link w:val="Heading5"/>
    <w:uiPriority w:val="9"/>
    <w:rsid w:val="00DC570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C5708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B6E48"/>
    <w:rPr>
      <w:rFonts w:asciiTheme="majorHAnsi" w:eastAsiaTheme="majorEastAsia" w:hAnsiTheme="majorHAnsi" w:cstheme="majorBidi"/>
      <w:b/>
      <w:color w:val="FF0000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1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850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73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8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1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9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2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1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245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81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4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580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780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4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3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1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27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71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3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3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3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1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20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12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5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398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8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7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764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09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73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8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9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17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6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k.idk\sources\repos\24h_Calculations\server\src\templates\docx\Default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DefaultTemplate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Kuladeep Karimpati</dc:creator>
  <cp:keywords/>
  <dc:description/>
  <cp:lastModifiedBy>Kuladeep Karimpati</cp:lastModifiedBy>
  <cp:revision>8</cp:revision>
  <dcterms:created xsi:type="dcterms:W3CDTF">2024-04-18T10:02:00Z</dcterms:created>
  <dcterms:modified xsi:type="dcterms:W3CDTF">2024-07-25T08:48:00Z</dcterms:modified>
  <cp:version>2018-2</cp:version>
</cp:coreProperties>
</file>